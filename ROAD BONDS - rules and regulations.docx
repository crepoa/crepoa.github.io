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9B7" w:rsidRDefault="001A59B7" w:rsidP="00E647EC">
      <w:pPr>
        <w:spacing w:line="240" w:lineRule="auto"/>
      </w:pPr>
      <w:r>
        <w:t>ROAD BONDS</w:t>
      </w:r>
    </w:p>
    <w:p w:rsidR="001A59B7" w:rsidRDefault="001A59B7" w:rsidP="00E647EC">
      <w:pPr>
        <w:pStyle w:val="NoSpacing"/>
      </w:pPr>
      <w:r>
        <w:t xml:space="preserve">    Board sets amount</w:t>
      </w:r>
    </w:p>
    <w:p w:rsidR="001A59B7" w:rsidRDefault="001A59B7" w:rsidP="00E647EC">
      <w:pPr>
        <w:pStyle w:val="NoSpacing"/>
      </w:pPr>
      <w:r>
        <w:t xml:space="preserve">    In setting amount board shall consider time of year</w:t>
      </w:r>
    </w:p>
    <w:p w:rsidR="001A59B7" w:rsidRDefault="001A59B7" w:rsidP="00E647EC">
      <w:pPr>
        <w:pStyle w:val="NoSpacing"/>
      </w:pPr>
      <w:r>
        <w:t xml:space="preserve">   Board may prohibit logging usage of chip sealed between 10/15 and 4/1 or other times due to wet or freezing conditions</w:t>
      </w:r>
    </w:p>
    <w:p w:rsidR="001A59B7" w:rsidRDefault="001A59B7" w:rsidP="00E647EC">
      <w:pPr>
        <w:pStyle w:val="NoSpacing"/>
      </w:pPr>
      <w:r>
        <w:t xml:space="preserve">   Funds deposited into  “BOND” account</w:t>
      </w:r>
    </w:p>
    <w:p w:rsidR="001A59B7" w:rsidRDefault="001A59B7" w:rsidP="00E647EC">
      <w:pPr>
        <w:pStyle w:val="NoSpacing"/>
      </w:pPr>
      <w:r>
        <w:t xml:space="preserve">   All damage to roads used by an owner for their own purposes are the responsibility of owner</w:t>
      </w:r>
    </w:p>
    <w:p w:rsidR="001A59B7" w:rsidRDefault="001A59B7" w:rsidP="00E647EC">
      <w:pPr>
        <w:pStyle w:val="NoSpacing"/>
      </w:pPr>
      <w:r>
        <w:t xml:space="preserve">   Bond to specify time that logging is allowed</w:t>
      </w:r>
    </w:p>
    <w:p w:rsidR="001A59B7" w:rsidRDefault="001A59B7" w:rsidP="00E647EC">
      <w:pPr>
        <w:pStyle w:val="NoSpacing"/>
      </w:pPr>
      <w:r>
        <w:t xml:space="preserve">   Board must approve extension of time</w:t>
      </w:r>
    </w:p>
    <w:p w:rsidR="001A59B7" w:rsidRDefault="001A59B7" w:rsidP="00E647EC">
      <w:pPr>
        <w:pStyle w:val="NoSpacing"/>
      </w:pPr>
      <w:r>
        <w:t xml:space="preserve">   Bond to specify which roads are to be used</w:t>
      </w:r>
    </w:p>
    <w:p w:rsidR="001A59B7" w:rsidRDefault="001A59B7" w:rsidP="00E647EC">
      <w:pPr>
        <w:pStyle w:val="NoSpacing"/>
      </w:pPr>
      <w:r>
        <w:t xml:space="preserve">   Require logging and other hauling trucks to use non chip sealed roads whenever possible</w:t>
      </w:r>
    </w:p>
    <w:p w:rsidR="001A59B7" w:rsidRDefault="001A59B7" w:rsidP="00E647EC">
      <w:pPr>
        <w:pStyle w:val="NoSpacing"/>
      </w:pPr>
      <w:r>
        <w:t xml:space="preserve">   Closure of all roads during freeze/ thaw cycles – rule of thumb being 1 week of freezing takes 1 week of above freezing temps</w:t>
      </w:r>
    </w:p>
    <w:p w:rsidR="001A59B7" w:rsidRDefault="001A59B7" w:rsidP="00E647EC">
      <w:pPr>
        <w:pStyle w:val="NoSpacing"/>
      </w:pPr>
      <w:r>
        <w:t xml:space="preserve">   If repairs are required after logging is completed , owner shall submit a detailed report of proposed repairs to the board for approval. Final decision of repairs shall be by the board not owner.</w:t>
      </w:r>
    </w:p>
    <w:p w:rsidR="001A59B7" w:rsidRDefault="001A59B7" w:rsidP="00E647EC">
      <w:pPr>
        <w:pStyle w:val="NoSpacing"/>
      </w:pPr>
      <w:r>
        <w:t xml:space="preserve">   Repairs needed shall be completed within 30 days of logging, unless extended by board. Failure to do so could result in a penalty of $200.00/day to be assessed against the owner.</w:t>
      </w:r>
    </w:p>
    <w:p w:rsidR="001A59B7" w:rsidRDefault="001A59B7" w:rsidP="00E647EC">
      <w:pPr>
        <w:pStyle w:val="NoSpacing"/>
      </w:pPr>
      <w:r>
        <w:t xml:space="preserve">   If logging is halted before completion and repairs are deemed necessary by board within a certain time limit. If owner fails to repair than bond proceeds may be used for repairs and owner must replenish before restarting.</w:t>
      </w:r>
    </w:p>
    <w:p w:rsidR="001A59B7" w:rsidRDefault="001A59B7" w:rsidP="00E647EC">
      <w:pPr>
        <w:pStyle w:val="NoSpacing"/>
      </w:pPr>
      <w:r>
        <w:t xml:space="preserve">   If there is logging without a bond the board may close roads to such use</w:t>
      </w:r>
    </w:p>
    <w:p w:rsidR="001A59B7" w:rsidRDefault="001A59B7" w:rsidP="00E647EC">
      <w:pPr>
        <w:pStyle w:val="NoSpacing"/>
      </w:pPr>
      <w:r>
        <w:t xml:space="preserve">   If there is failure to obey such an order than board may seek an injunction and damages in court</w:t>
      </w:r>
      <w:bookmarkStart w:id="0" w:name="_GoBack"/>
      <w:bookmarkEnd w:id="0"/>
    </w:p>
    <w:p w:rsidR="001A59B7" w:rsidRDefault="001A59B7" w:rsidP="00E647EC">
      <w:pPr>
        <w:pStyle w:val="NoSpacing"/>
      </w:pPr>
      <w:r>
        <w:t xml:space="preserve">   </w:t>
      </w:r>
    </w:p>
    <w:p w:rsidR="001A59B7" w:rsidRDefault="001A59B7" w:rsidP="00E647EC">
      <w:pPr>
        <w:pStyle w:val="NoSpacing"/>
      </w:pPr>
      <w:r>
        <w:t xml:space="preserve">   </w:t>
      </w:r>
    </w:p>
    <w:p w:rsidR="001A59B7" w:rsidRPr="00E647EC" w:rsidRDefault="001A59B7" w:rsidP="00E647EC">
      <w:pPr>
        <w:pStyle w:val="NoSpacing"/>
      </w:pPr>
      <w:r>
        <w:t xml:space="preserve">   </w:t>
      </w:r>
    </w:p>
    <w:p w:rsidR="001A59B7" w:rsidRDefault="001A59B7" w:rsidP="00E647EC"/>
    <w:sectPr w:rsidR="001A59B7" w:rsidSect="0059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40F2"/>
    <w:rsid w:val="000D2B1B"/>
    <w:rsid w:val="001A59B7"/>
    <w:rsid w:val="002A334E"/>
    <w:rsid w:val="00432B63"/>
    <w:rsid w:val="00471CAA"/>
    <w:rsid w:val="00595F98"/>
    <w:rsid w:val="005A185A"/>
    <w:rsid w:val="00742756"/>
    <w:rsid w:val="00B636C1"/>
    <w:rsid w:val="00C740F2"/>
    <w:rsid w:val="00CE4BC7"/>
    <w:rsid w:val="00E64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F98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E647EC"/>
    <w:rPr>
      <w:rFonts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223</Words>
  <Characters>1272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ROAD BONDS</dc:title>
  <dc:subject/>
  <dc:creator>Dan</dc:creator>
  <cp:keywords/>
  <dc:description/>
  <cp:lastModifiedBy>don</cp:lastModifiedBy>
  <cp:revision>2</cp:revision>
  <dcterms:created xsi:type="dcterms:W3CDTF">2016-12-28T15:28:00Z</dcterms:created>
  <dcterms:modified xsi:type="dcterms:W3CDTF">2016-12-28T15:28:00Z</dcterms:modified>
</cp:coreProperties>
</file>